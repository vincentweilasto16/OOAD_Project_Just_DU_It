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B75F58">
            <w:pPr>
              <w:tabs>
                <w:tab w:val="left" w:pos="1320"/>
              </w:tabs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4838" w14:textId="77777777" w:rsidR="000529C2" w:rsidRDefault="000529C2" w:rsidP="000529C2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COMP6115</w:t>
            </w:r>
          </w:p>
          <w:p w14:paraId="36656A16" w14:textId="0DDDDF47" w:rsidR="000035F9" w:rsidRPr="00876A58" w:rsidRDefault="000529C2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A166EF9" w:rsidR="000035F9" w:rsidRPr="00227331" w:rsidRDefault="000529C2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0ED5D165" w:rsidR="009F37DD" w:rsidRPr="009E1C23" w:rsidRDefault="009E1C23" w:rsidP="002F11B8">
      <w:pPr>
        <w:spacing w:line="360" w:lineRule="auto"/>
        <w:ind w:firstLine="360"/>
        <w:rPr>
          <w:sz w:val="28"/>
          <w:szCs w:val="28"/>
        </w:rPr>
      </w:pPr>
      <w:r>
        <w:t>Just DU It!</w:t>
      </w:r>
    </w:p>
    <w:p w14:paraId="16F14506" w14:textId="77777777" w:rsidR="00967DA2" w:rsidRDefault="009F37DD" w:rsidP="000212E2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BFC3FD5" w14:textId="734F33FB" w:rsidR="00E52874" w:rsidRDefault="00AA5319" w:rsidP="009E1C23">
      <w:pPr>
        <w:spacing w:line="360" w:lineRule="auto"/>
        <w:ind w:left="360"/>
        <w:jc w:val="both"/>
      </w:pPr>
      <w:r w:rsidRPr="00AA5319">
        <w:t xml:space="preserve">The name of the project is </w:t>
      </w:r>
      <w:r w:rsidR="009E1C23">
        <w:t>Just DU It</w:t>
      </w:r>
      <w:r w:rsidRPr="00AA5319">
        <w:t xml:space="preserve">, which is a </w:t>
      </w:r>
      <w:r w:rsidR="009E1C23">
        <w:t xml:space="preserve">system </w:t>
      </w:r>
      <w:r w:rsidRPr="00AA5319">
        <w:t xml:space="preserve">for </w:t>
      </w:r>
      <w:r w:rsidR="009E1C23">
        <w:t>managing company business activity</w:t>
      </w:r>
      <w:r w:rsidRPr="00AA5319">
        <w:t xml:space="preserve">. </w:t>
      </w:r>
      <w:r w:rsidR="001345FC">
        <w:t>This system will improve the company service that can help company to manage their business activity within the shop</w:t>
      </w:r>
      <w:r w:rsidR="00263765">
        <w:rPr>
          <w:lang w:val="id-ID"/>
        </w:rPr>
        <w:t xml:space="preserve">. </w:t>
      </w:r>
      <w:r w:rsidR="00546C15" w:rsidRPr="00AA5319">
        <w:t xml:space="preserve">This </w:t>
      </w:r>
      <w:r w:rsidR="001345FC">
        <w:t>system</w:t>
      </w:r>
      <w:r w:rsidR="00546C15" w:rsidRPr="00AA5319">
        <w:t xml:space="preserve"> was created using the </w:t>
      </w:r>
      <w:r w:rsidR="001345FC">
        <w:t>Java</w:t>
      </w:r>
      <w:r w:rsidR="009A4B15">
        <w:t xml:space="preserve"> 8</w:t>
      </w:r>
      <w:r w:rsidR="001345FC">
        <w:t xml:space="preserve"> programming language and there are four business flow that required to be covered by the system such as, transaction management, product management, human resource management, and manager.</w:t>
      </w:r>
    </w:p>
    <w:p w14:paraId="408A21C4" w14:textId="77777777" w:rsidR="00361E40" w:rsidRPr="009E1C23" w:rsidRDefault="00361E40" w:rsidP="009E1C23">
      <w:pPr>
        <w:spacing w:line="360" w:lineRule="auto"/>
        <w:ind w:left="360"/>
        <w:jc w:val="both"/>
        <w:rPr>
          <w:sz w:val="28"/>
          <w:szCs w:val="28"/>
        </w:rPr>
      </w:pPr>
    </w:p>
    <w:p w14:paraId="12AE8008" w14:textId="235FC459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2BE8E2B6" w14:textId="0C1D54C4" w:rsidR="001656B1" w:rsidRDefault="001656B1" w:rsidP="001656B1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2</w:t>
      </w:r>
      <w:r w:rsidR="00F3548F">
        <w:t>2</w:t>
      </w:r>
      <w:r>
        <w:rPr>
          <w:lang w:val="id-ID"/>
        </w:rPr>
        <w:t xml:space="preserve"> December 2021</w:t>
      </w:r>
    </w:p>
    <w:p w14:paraId="2256865F" w14:textId="256196F4" w:rsidR="001656B1" w:rsidRDefault="001656B1" w:rsidP="001656B1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==============</w:t>
      </w:r>
    </w:p>
    <w:p w14:paraId="72ED0ADD" w14:textId="6727404B" w:rsidR="001656B1" w:rsidRPr="00AC529F" w:rsidRDefault="009A7B5A" w:rsidP="001656B1">
      <w:pPr>
        <w:pStyle w:val="ListParagraph"/>
        <w:spacing w:line="360" w:lineRule="auto"/>
        <w:ind w:left="450" w:hanging="90"/>
      </w:pPr>
      <w:r>
        <w:rPr>
          <w:lang w:val="id-ID"/>
        </w:rPr>
        <w:t>-</w:t>
      </w:r>
      <w:r w:rsidR="00F97848">
        <w:rPr>
          <w:lang w:val="id-ID"/>
        </w:rPr>
        <w:t xml:space="preserve"> </w:t>
      </w:r>
      <w:r w:rsidR="00AC529F">
        <w:rPr>
          <w:lang w:val="id-ID"/>
        </w:rPr>
        <w:t>Vincent weilasto</w:t>
      </w:r>
      <w:r w:rsidR="00F97848">
        <w:rPr>
          <w:lang w:val="id-ID"/>
        </w:rPr>
        <w:t xml:space="preserve"> -&gt;</w:t>
      </w:r>
      <w:r>
        <w:rPr>
          <w:lang w:val="id-ID"/>
        </w:rPr>
        <w:t xml:space="preserve"> </w:t>
      </w:r>
      <w:r w:rsidR="00F04AA9">
        <w:rPr>
          <w:lang w:val="id-ID"/>
        </w:rPr>
        <w:t xml:space="preserve">Make </w:t>
      </w:r>
      <w:r w:rsidR="00AC529F">
        <w:t>login and product management</w:t>
      </w:r>
      <w:r w:rsidR="008057BC">
        <w:t xml:space="preserve"> </w:t>
      </w:r>
    </w:p>
    <w:p w14:paraId="0B45F590" w14:textId="77777777" w:rsidR="008D00BE" w:rsidRDefault="008D00BE" w:rsidP="001656B1">
      <w:pPr>
        <w:pStyle w:val="ListParagraph"/>
        <w:spacing w:line="360" w:lineRule="auto"/>
        <w:ind w:left="450" w:hanging="90"/>
        <w:rPr>
          <w:lang w:val="id-ID"/>
        </w:rPr>
      </w:pPr>
    </w:p>
    <w:p w14:paraId="4377F01C" w14:textId="013953EF" w:rsidR="008D00BE" w:rsidRDefault="00423FA2" w:rsidP="001656B1">
      <w:pPr>
        <w:pStyle w:val="ListParagraph"/>
        <w:spacing w:line="360" w:lineRule="auto"/>
        <w:ind w:left="450" w:hanging="90"/>
        <w:rPr>
          <w:lang w:val="id-ID"/>
        </w:rPr>
      </w:pPr>
      <w:r>
        <w:t>23</w:t>
      </w:r>
      <w:r w:rsidR="008D00BE">
        <w:rPr>
          <w:lang w:val="id-ID"/>
        </w:rPr>
        <w:t xml:space="preserve"> December 2021</w:t>
      </w:r>
    </w:p>
    <w:p w14:paraId="0F68A459" w14:textId="0D75AB5D" w:rsidR="001656B1" w:rsidRDefault="008D00BE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6C8FE1E8" w14:textId="5247D8C4" w:rsidR="005E0C20" w:rsidRPr="00423FA2" w:rsidRDefault="00BD1BA1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</w:t>
      </w:r>
      <w:r w:rsidR="00D816CD">
        <w:rPr>
          <w:lang w:val="id-ID"/>
        </w:rPr>
        <w:t xml:space="preserve">Vincent weilasto -&gt; </w:t>
      </w:r>
      <w:r w:rsidR="00423FA2">
        <w:t xml:space="preserve">Fix update and delete </w:t>
      </w:r>
      <w:r w:rsidR="00F3548F">
        <w:t>on product management</w:t>
      </w:r>
    </w:p>
    <w:p w14:paraId="444B8D42" w14:textId="3ECE59F7" w:rsidR="0031601B" w:rsidRPr="00423FA2" w:rsidRDefault="0031601B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</w:t>
      </w:r>
      <w:r w:rsidR="00D816CD">
        <w:rPr>
          <w:lang w:val="id-ID"/>
        </w:rPr>
        <w:t xml:space="preserve">Vincent weilasto -&gt; </w:t>
      </w:r>
      <w:r w:rsidR="00423FA2">
        <w:t>Make controller (employee, product) and model (employee, product)</w:t>
      </w:r>
    </w:p>
    <w:p w14:paraId="491CCB6D" w14:textId="17FD102C" w:rsidR="00D816CD" w:rsidRPr="00F3548F" w:rsidRDefault="00D816CD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>- Fernando chai -&gt;</w:t>
      </w:r>
      <w:r w:rsidR="006C46C4">
        <w:rPr>
          <w:lang w:val="id-ID"/>
        </w:rPr>
        <w:t xml:space="preserve"> </w:t>
      </w:r>
      <w:r w:rsidR="00F3548F">
        <w:t>Fix display product on ManageProductPage</w:t>
      </w:r>
    </w:p>
    <w:p w14:paraId="461BA26F" w14:textId="77777777" w:rsidR="00B40567" w:rsidRPr="0054300E" w:rsidRDefault="00B40567" w:rsidP="0054300E">
      <w:pPr>
        <w:spacing w:line="360" w:lineRule="auto"/>
        <w:rPr>
          <w:lang w:val="id-ID"/>
        </w:rPr>
      </w:pPr>
    </w:p>
    <w:p w14:paraId="231CDF47" w14:textId="3C8D4885" w:rsidR="00CD4AAA" w:rsidRDefault="0054300E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t>24</w:t>
      </w:r>
      <w:r w:rsidR="00CD4AAA">
        <w:rPr>
          <w:lang w:val="id-ID"/>
        </w:rPr>
        <w:t xml:space="preserve"> December 2021</w:t>
      </w:r>
    </w:p>
    <w:p w14:paraId="490AA62A" w14:textId="0B8A18CE" w:rsidR="00544B65" w:rsidRDefault="00544B65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60192A10" w14:textId="22E22E8F" w:rsidR="00544B65" w:rsidRPr="0054300E" w:rsidRDefault="00EF0670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Vincent </w:t>
      </w:r>
      <w:r w:rsidR="000F360B">
        <w:rPr>
          <w:lang w:val="id-ID"/>
        </w:rPr>
        <w:t>w</w:t>
      </w:r>
      <w:r>
        <w:rPr>
          <w:lang w:val="id-ID"/>
        </w:rPr>
        <w:t>eilasto -&gt;</w:t>
      </w:r>
      <w:r w:rsidR="00376BBF">
        <w:rPr>
          <w:lang w:val="id-ID"/>
        </w:rPr>
        <w:t xml:space="preserve"> </w:t>
      </w:r>
      <w:r w:rsidR="0054300E">
        <w:t>Fix ManageProductPage</w:t>
      </w:r>
    </w:p>
    <w:p w14:paraId="109E669F" w14:textId="5A90F984" w:rsidR="00C3750A" w:rsidRDefault="00C3750A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</w:t>
      </w:r>
      <w:r w:rsidR="00E9435C">
        <w:rPr>
          <w:lang w:val="id-ID"/>
        </w:rPr>
        <w:t xml:space="preserve">Fernando </w:t>
      </w:r>
      <w:r w:rsidR="000F360B">
        <w:rPr>
          <w:lang w:val="id-ID"/>
        </w:rPr>
        <w:t>c</w:t>
      </w:r>
      <w:r w:rsidR="00E9435C">
        <w:rPr>
          <w:lang w:val="id-ID"/>
        </w:rPr>
        <w:t xml:space="preserve">hai -&gt; Fix </w:t>
      </w:r>
      <w:r w:rsidR="00361E40">
        <w:t>view LoginPage, ManageProductPage, AddProductPage</w:t>
      </w:r>
    </w:p>
    <w:p w14:paraId="72A52016" w14:textId="22F6DB7E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Fix </w:t>
      </w:r>
      <w:r>
        <w:t>controller (EmployeeController and ProductController)</w:t>
      </w:r>
    </w:p>
    <w:p w14:paraId="06C11513" w14:textId="77777777" w:rsidR="00361E40" w:rsidRPr="00361E40" w:rsidRDefault="00361E40" w:rsidP="005E0C20">
      <w:pPr>
        <w:pStyle w:val="ListParagraph"/>
        <w:spacing w:line="360" w:lineRule="auto"/>
        <w:ind w:left="450" w:hanging="90"/>
      </w:pPr>
    </w:p>
    <w:p w14:paraId="464B3343" w14:textId="5290287D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>Make human resource (insert and fired employee)</w:t>
      </w:r>
    </w:p>
    <w:p w14:paraId="0D0FC8DC" w14:textId="77777777" w:rsidR="002D09E4" w:rsidRDefault="002D09E4" w:rsidP="005E0C20">
      <w:pPr>
        <w:pStyle w:val="ListParagraph"/>
        <w:spacing w:line="360" w:lineRule="auto"/>
        <w:ind w:left="450" w:hanging="90"/>
        <w:rPr>
          <w:lang w:val="id-ID"/>
        </w:rPr>
      </w:pPr>
    </w:p>
    <w:p w14:paraId="6149AB6D" w14:textId="2C398325" w:rsidR="002D09E4" w:rsidRDefault="00361E40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t>25</w:t>
      </w:r>
      <w:r w:rsidR="002D09E4">
        <w:rPr>
          <w:lang w:val="id-ID"/>
        </w:rPr>
        <w:t xml:space="preserve"> December 2021</w:t>
      </w:r>
    </w:p>
    <w:p w14:paraId="548137E3" w14:textId="35BFB65E" w:rsidR="002D09E4" w:rsidRDefault="002D09E4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==============</w:t>
      </w:r>
    </w:p>
    <w:p w14:paraId="6B0895A0" w14:textId="2D931ED3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>Add update employee</w:t>
      </w:r>
    </w:p>
    <w:p w14:paraId="62FFA7F1" w14:textId="4C18E739" w:rsidR="00361E40" w:rsidRPr="00361E40" w:rsidRDefault="00361E40" w:rsidP="00361E40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 xml:space="preserve">Make </w:t>
      </w:r>
      <w:r w:rsidR="005978A1">
        <w:t>transaction management</w:t>
      </w:r>
    </w:p>
    <w:p w14:paraId="39E52F0B" w14:textId="77777777" w:rsidR="008136F5" w:rsidRDefault="008136F5" w:rsidP="005E0C20">
      <w:pPr>
        <w:pStyle w:val="ListParagraph"/>
        <w:spacing w:line="360" w:lineRule="auto"/>
        <w:ind w:left="450" w:hanging="90"/>
        <w:rPr>
          <w:lang w:val="id-ID"/>
        </w:rPr>
      </w:pPr>
    </w:p>
    <w:p w14:paraId="4E605F64" w14:textId="7B2540C3" w:rsidR="008136F5" w:rsidRDefault="005978A1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t>26</w:t>
      </w:r>
      <w:r w:rsidR="008136F5">
        <w:rPr>
          <w:lang w:val="id-ID"/>
        </w:rPr>
        <w:t xml:space="preserve"> December 2021</w:t>
      </w:r>
    </w:p>
    <w:p w14:paraId="7FC7A891" w14:textId="005BA488" w:rsidR="008136F5" w:rsidRDefault="008136F5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2A35C328" w14:textId="28F02BF8" w:rsidR="008136F5" w:rsidRDefault="0073348C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>-</w:t>
      </w:r>
      <w:r w:rsidR="00930E3D">
        <w:rPr>
          <w:lang w:val="id-ID"/>
        </w:rPr>
        <w:t xml:space="preserve"> Fernando </w:t>
      </w:r>
      <w:r w:rsidR="00D77D73">
        <w:rPr>
          <w:lang w:val="id-ID"/>
        </w:rPr>
        <w:t>c</w:t>
      </w:r>
      <w:r w:rsidR="00930E3D">
        <w:rPr>
          <w:lang w:val="id-ID"/>
        </w:rPr>
        <w:t>hai</w:t>
      </w:r>
      <w:r w:rsidR="005978A1">
        <w:t>, Vincent weilasto</w:t>
      </w:r>
      <w:r w:rsidR="00930E3D">
        <w:rPr>
          <w:lang w:val="id-ID"/>
        </w:rPr>
        <w:t xml:space="preserve"> -&gt; </w:t>
      </w:r>
      <w:r w:rsidR="005978A1">
        <w:t xml:space="preserve">Fix transaction management </w:t>
      </w:r>
    </w:p>
    <w:p w14:paraId="6639C401" w14:textId="49F34498" w:rsidR="00C8275E" w:rsidRDefault="00C8275E" w:rsidP="005E0C20">
      <w:pPr>
        <w:pStyle w:val="ListParagraph"/>
        <w:spacing w:line="360" w:lineRule="auto"/>
        <w:ind w:left="450" w:hanging="90"/>
      </w:pPr>
      <w:r>
        <w:rPr>
          <w:lang w:val="id-ID"/>
        </w:rPr>
        <w:t>- Fernando chai</w:t>
      </w:r>
      <w:r>
        <w:t>, Vincent weilasto</w:t>
      </w:r>
      <w:r>
        <w:rPr>
          <w:lang w:val="id-ID"/>
        </w:rPr>
        <w:t xml:space="preserve"> -&gt; </w:t>
      </w:r>
      <w:r>
        <w:t>Fix authentication and authorization based on user role</w:t>
      </w:r>
    </w:p>
    <w:p w14:paraId="199ADCC6" w14:textId="1E7D0A7A" w:rsidR="00C8275E" w:rsidRPr="00C8275E" w:rsidRDefault="00C8275E" w:rsidP="00C8275E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Vincent weilasto -&gt; </w:t>
      </w:r>
      <w:r w:rsidR="00B21719">
        <w:t>Fix transaction controller (addTransaction and addTransactionItem method)</w:t>
      </w:r>
    </w:p>
    <w:p w14:paraId="649772C5" w14:textId="77777777" w:rsidR="00AA58EB" w:rsidRPr="00C8275E" w:rsidRDefault="00AA58EB" w:rsidP="00C8275E">
      <w:pPr>
        <w:spacing w:line="360" w:lineRule="auto"/>
        <w:rPr>
          <w:lang w:val="id-ID"/>
        </w:rPr>
      </w:pPr>
    </w:p>
    <w:p w14:paraId="6BF56379" w14:textId="51E7A5D6" w:rsidR="00643C43" w:rsidRPr="00B21719" w:rsidRDefault="00B21719" w:rsidP="005E0C20">
      <w:pPr>
        <w:pStyle w:val="ListParagraph"/>
        <w:spacing w:line="360" w:lineRule="auto"/>
        <w:ind w:left="450" w:hanging="90"/>
      </w:pPr>
      <w:r>
        <w:t>1</w:t>
      </w:r>
      <w:r w:rsidR="00FD3BEB">
        <w:rPr>
          <w:lang w:val="id-ID"/>
        </w:rPr>
        <w:t xml:space="preserve"> </w:t>
      </w:r>
      <w:r>
        <w:t>January</w:t>
      </w:r>
      <w:r w:rsidR="00FD3BEB">
        <w:rPr>
          <w:lang w:val="id-ID"/>
        </w:rPr>
        <w:t xml:space="preserve"> 202</w:t>
      </w:r>
      <w:r>
        <w:t>2</w:t>
      </w:r>
    </w:p>
    <w:p w14:paraId="78C57DF4" w14:textId="4317537E" w:rsidR="00FD3BEB" w:rsidRDefault="00FD3BEB" w:rsidP="005E0C20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6A067188" w14:textId="01653666" w:rsidR="00B21719" w:rsidRDefault="00B21719" w:rsidP="00B21719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Fernando chai -&gt; </w:t>
      </w:r>
      <w:r>
        <w:t>Make manager system</w:t>
      </w:r>
    </w:p>
    <w:p w14:paraId="67F33AB4" w14:textId="5B681A4F" w:rsidR="002C0EA9" w:rsidRDefault="002C0EA9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2521C30C" w14:textId="7F23D1F3" w:rsidR="00DA1241" w:rsidRPr="00B21719" w:rsidRDefault="00B21719" w:rsidP="00D118C2">
      <w:pPr>
        <w:pStyle w:val="ListParagraph"/>
        <w:spacing w:line="360" w:lineRule="auto"/>
        <w:ind w:left="450" w:hanging="90"/>
      </w:pPr>
      <w:r>
        <w:t>4</w:t>
      </w:r>
      <w:r w:rsidR="00DA1241">
        <w:rPr>
          <w:lang w:val="id-ID"/>
        </w:rPr>
        <w:t xml:space="preserve"> </w:t>
      </w:r>
      <w:r>
        <w:t>january</w:t>
      </w:r>
      <w:r w:rsidR="00DA1241">
        <w:rPr>
          <w:lang w:val="id-ID"/>
        </w:rPr>
        <w:t xml:space="preserve"> 202</w:t>
      </w:r>
      <w:r>
        <w:t>2</w:t>
      </w:r>
    </w:p>
    <w:p w14:paraId="10D08422" w14:textId="72052AF9" w:rsidR="00DA1241" w:rsidRDefault="00DA1241" w:rsidP="00D118C2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=============</w:t>
      </w:r>
    </w:p>
    <w:p w14:paraId="1C9A3A65" w14:textId="6B6AB5A2" w:rsidR="00DA1241" w:rsidRDefault="003D7F72" w:rsidP="00D118C2">
      <w:pPr>
        <w:pStyle w:val="ListParagraph"/>
        <w:spacing w:line="360" w:lineRule="auto"/>
        <w:ind w:left="450" w:hanging="90"/>
      </w:pPr>
      <w:r>
        <w:rPr>
          <w:lang w:val="id-ID"/>
        </w:rPr>
        <w:t xml:space="preserve">- Vincent </w:t>
      </w:r>
      <w:r w:rsidR="00D77D73">
        <w:rPr>
          <w:lang w:val="id-ID"/>
        </w:rPr>
        <w:t>w</w:t>
      </w:r>
      <w:r>
        <w:rPr>
          <w:lang w:val="id-ID"/>
        </w:rPr>
        <w:t xml:space="preserve">eilasto -&gt; </w:t>
      </w:r>
      <w:r w:rsidR="00B21719">
        <w:t>Fix back button in manage employee and fix total price</w:t>
      </w:r>
    </w:p>
    <w:p w14:paraId="77C6FC96" w14:textId="4A826CBA" w:rsidR="00A51E3F" w:rsidRDefault="00A51E3F" w:rsidP="00D118C2">
      <w:pPr>
        <w:pStyle w:val="ListParagraph"/>
        <w:spacing w:line="360" w:lineRule="auto"/>
        <w:ind w:left="450" w:hanging="90"/>
      </w:pPr>
    </w:p>
    <w:p w14:paraId="0891E8D4" w14:textId="7EAB39C2" w:rsidR="00A51E3F" w:rsidRDefault="00A51E3F" w:rsidP="00D118C2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10 Januari 2022</w:t>
      </w:r>
    </w:p>
    <w:p w14:paraId="09D3D399" w14:textId="6D25E7ED" w:rsidR="00A51E3F" w:rsidRDefault="00A51E3F" w:rsidP="00D118C2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>============</w:t>
      </w:r>
    </w:p>
    <w:p w14:paraId="623F5A2B" w14:textId="7768D871" w:rsidR="00A51E3F" w:rsidRDefault="00A51E3F" w:rsidP="00D118C2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 xml:space="preserve">- Fernando chai &amp; vincent weilasto -&gt; </w:t>
      </w:r>
      <w:r w:rsidR="00215D9D">
        <w:rPr>
          <w:lang w:val="id-ID"/>
        </w:rPr>
        <w:t>add join table</w:t>
      </w:r>
      <w:r w:rsidR="0005541A">
        <w:rPr>
          <w:lang w:val="id-ID"/>
        </w:rPr>
        <w:t xml:space="preserve"> and </w:t>
      </w:r>
      <w:r w:rsidR="00FB1011">
        <w:rPr>
          <w:lang w:val="id-ID"/>
        </w:rPr>
        <w:t xml:space="preserve">fix </w:t>
      </w:r>
      <w:r w:rsidR="0005541A">
        <w:rPr>
          <w:lang w:val="id-ID"/>
        </w:rPr>
        <w:t>views</w:t>
      </w:r>
      <w:r w:rsidR="00215D9D">
        <w:rPr>
          <w:lang w:val="id-ID"/>
        </w:rPr>
        <w:t xml:space="preserve"> </w:t>
      </w:r>
    </w:p>
    <w:p w14:paraId="7BBD071A" w14:textId="790A9940" w:rsidR="0005541A" w:rsidRPr="00A51E3F" w:rsidRDefault="0005541A" w:rsidP="00D118C2">
      <w:pPr>
        <w:pStyle w:val="ListParagraph"/>
        <w:spacing w:line="360" w:lineRule="auto"/>
        <w:ind w:left="450" w:hanging="90"/>
        <w:rPr>
          <w:lang w:val="id-ID"/>
        </w:rPr>
      </w:pPr>
      <w:r>
        <w:rPr>
          <w:lang w:val="id-ID"/>
        </w:rPr>
        <w:t xml:space="preserve">- Fernando chai &amp; vincent weilasto -&gt; </w:t>
      </w:r>
      <w:r w:rsidR="00DD5877">
        <w:rPr>
          <w:lang w:val="id-ID"/>
        </w:rPr>
        <w:t>tidy up the source code</w:t>
      </w:r>
      <w:r w:rsidR="00537388">
        <w:rPr>
          <w:lang w:val="id-ID"/>
        </w:rPr>
        <w:t xml:space="preserve"> &amp; finish project</w:t>
      </w:r>
    </w:p>
    <w:p w14:paraId="0520FCAC" w14:textId="0B4E040F" w:rsidR="00B21719" w:rsidRDefault="00B21719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4AFE6FEA" w14:textId="1E185441" w:rsidR="00142955" w:rsidRDefault="00142955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2664F8D6" w14:textId="0AAAFE91" w:rsidR="00142955" w:rsidRDefault="00142955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5CF4A577" w14:textId="307CA730" w:rsidR="00142955" w:rsidRDefault="00142955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3926B7ED" w14:textId="1D6AD09F" w:rsidR="00142955" w:rsidRDefault="00142955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25D22F37" w14:textId="77777777" w:rsidR="00142955" w:rsidRPr="00D118C2" w:rsidRDefault="00142955" w:rsidP="00D118C2">
      <w:pPr>
        <w:pStyle w:val="ListParagraph"/>
        <w:spacing w:line="360" w:lineRule="auto"/>
        <w:ind w:left="450" w:hanging="90"/>
        <w:rPr>
          <w:lang w:val="id-ID"/>
        </w:rPr>
      </w:pP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6FB83282" w14:textId="18CB6AAA" w:rsidR="000F7F26" w:rsidRDefault="00767841" w:rsidP="009C4F45">
      <w:pPr>
        <w:pStyle w:val="ListParagraph"/>
        <w:numPr>
          <w:ilvl w:val="0"/>
          <w:numId w:val="21"/>
        </w:numPr>
        <w:spacing w:line="360" w:lineRule="auto"/>
      </w:pPr>
      <w:r>
        <w:t>None</w:t>
      </w:r>
    </w:p>
    <w:p w14:paraId="612EDD55" w14:textId="77777777" w:rsidR="00CA0E4D" w:rsidRPr="00CA0E4D" w:rsidRDefault="00CA0E4D" w:rsidP="00CA0E4D">
      <w:pPr>
        <w:spacing w:line="360" w:lineRule="auto"/>
        <w:ind w:left="360"/>
      </w:pPr>
    </w:p>
    <w:p w14:paraId="707473ED" w14:textId="118343A5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2D5529F6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633F26">
        <w:rPr>
          <w:lang w:val="id-ID"/>
        </w:rPr>
        <w:t>2301889275</w:t>
      </w:r>
      <w:r>
        <w:t xml:space="preserve">&gt; </w:t>
      </w:r>
      <w:r w:rsidR="00633F26">
        <w:rPr>
          <w:lang w:val="id-ID"/>
        </w:rPr>
        <w:t>-</w:t>
      </w:r>
      <w:r>
        <w:t xml:space="preserve"> &lt;</w:t>
      </w:r>
      <w:r w:rsidR="00E3202D">
        <w:rPr>
          <w:lang w:val="id-ID"/>
        </w:rPr>
        <w:t>Fernando Chai</w:t>
      </w:r>
      <w:r>
        <w:t>&gt;</w:t>
      </w:r>
    </w:p>
    <w:p w14:paraId="26DF70A3" w14:textId="3B4C61A4" w:rsidR="00842715" w:rsidRPr="00682E72" w:rsidRDefault="002F5E84" w:rsidP="00391CA7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E3202D">
        <w:rPr>
          <w:lang w:val="id-ID"/>
        </w:rPr>
        <w:t>2301889</w:t>
      </w:r>
      <w:r w:rsidR="00391CA7">
        <w:rPr>
          <w:lang w:val="id-ID"/>
        </w:rPr>
        <w:t>312</w:t>
      </w:r>
      <w:r>
        <w:t xml:space="preserve">&gt; </w:t>
      </w:r>
      <w:r w:rsidR="0089593D">
        <w:rPr>
          <w:lang w:val="id-ID"/>
        </w:rPr>
        <w:t>-</w:t>
      </w:r>
      <w:r>
        <w:t xml:space="preserve"> &lt;</w:t>
      </w:r>
      <w:r w:rsidR="00391CA7">
        <w:rPr>
          <w:lang w:val="id-ID"/>
        </w:rPr>
        <w:t>Vincent Weilasto</w:t>
      </w:r>
      <w:r>
        <w:t>&gt;</w:t>
      </w:r>
    </w:p>
    <w:sectPr w:rsidR="00842715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8E84" w14:textId="77777777" w:rsidR="00F07C60" w:rsidRDefault="00F07C60" w:rsidP="00273E4A">
      <w:r>
        <w:separator/>
      </w:r>
    </w:p>
  </w:endnote>
  <w:endnote w:type="continuationSeparator" w:id="0">
    <w:p w14:paraId="2DBD419E" w14:textId="77777777" w:rsidR="00F07C60" w:rsidRDefault="00F07C6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4529" w14:textId="77777777" w:rsidR="00F07C60" w:rsidRDefault="00F07C60" w:rsidP="00273E4A">
      <w:r>
        <w:separator/>
      </w:r>
    </w:p>
  </w:footnote>
  <w:footnote w:type="continuationSeparator" w:id="0">
    <w:p w14:paraId="2C5AD9B1" w14:textId="77777777" w:rsidR="00F07C60" w:rsidRDefault="00F07C6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035F9"/>
    <w:rsid w:val="00003798"/>
    <w:rsid w:val="00015DE3"/>
    <w:rsid w:val="000201FE"/>
    <w:rsid w:val="0002068D"/>
    <w:rsid w:val="00020F10"/>
    <w:rsid w:val="000212E2"/>
    <w:rsid w:val="00033759"/>
    <w:rsid w:val="00051154"/>
    <w:rsid w:val="000529C2"/>
    <w:rsid w:val="00054DF7"/>
    <w:rsid w:val="0005541A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28EF"/>
    <w:rsid w:val="000967E7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D4277"/>
    <w:rsid w:val="000E04CB"/>
    <w:rsid w:val="000E4571"/>
    <w:rsid w:val="000F057A"/>
    <w:rsid w:val="000F1262"/>
    <w:rsid w:val="000F1EBF"/>
    <w:rsid w:val="000F2F62"/>
    <w:rsid w:val="000F360B"/>
    <w:rsid w:val="000F3EB6"/>
    <w:rsid w:val="000F7CFC"/>
    <w:rsid w:val="000F7F26"/>
    <w:rsid w:val="000F7FC6"/>
    <w:rsid w:val="00104A65"/>
    <w:rsid w:val="00106DA3"/>
    <w:rsid w:val="0011255C"/>
    <w:rsid w:val="001128D4"/>
    <w:rsid w:val="00117203"/>
    <w:rsid w:val="00122BC2"/>
    <w:rsid w:val="0012587E"/>
    <w:rsid w:val="00126822"/>
    <w:rsid w:val="001319FE"/>
    <w:rsid w:val="00131DAA"/>
    <w:rsid w:val="001345FC"/>
    <w:rsid w:val="00136316"/>
    <w:rsid w:val="00141764"/>
    <w:rsid w:val="00142955"/>
    <w:rsid w:val="00145C2E"/>
    <w:rsid w:val="00150E94"/>
    <w:rsid w:val="00151847"/>
    <w:rsid w:val="001528F1"/>
    <w:rsid w:val="0015698F"/>
    <w:rsid w:val="00162051"/>
    <w:rsid w:val="001656B1"/>
    <w:rsid w:val="0018267A"/>
    <w:rsid w:val="00183F26"/>
    <w:rsid w:val="00184BD8"/>
    <w:rsid w:val="00185EC6"/>
    <w:rsid w:val="00190329"/>
    <w:rsid w:val="00195493"/>
    <w:rsid w:val="001955A6"/>
    <w:rsid w:val="001A12E2"/>
    <w:rsid w:val="001A300E"/>
    <w:rsid w:val="001B1583"/>
    <w:rsid w:val="001B3A2E"/>
    <w:rsid w:val="001B4A58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4EDB"/>
    <w:rsid w:val="001F64B6"/>
    <w:rsid w:val="00200D27"/>
    <w:rsid w:val="00204C2A"/>
    <w:rsid w:val="00206C07"/>
    <w:rsid w:val="00213FF7"/>
    <w:rsid w:val="00215D9D"/>
    <w:rsid w:val="00220E2F"/>
    <w:rsid w:val="00224780"/>
    <w:rsid w:val="00227331"/>
    <w:rsid w:val="00235C36"/>
    <w:rsid w:val="002376FA"/>
    <w:rsid w:val="002416CB"/>
    <w:rsid w:val="00255AB6"/>
    <w:rsid w:val="002616BD"/>
    <w:rsid w:val="00263765"/>
    <w:rsid w:val="002663F9"/>
    <w:rsid w:val="00271651"/>
    <w:rsid w:val="00271DA0"/>
    <w:rsid w:val="00272EAA"/>
    <w:rsid w:val="00273E4A"/>
    <w:rsid w:val="00277AB5"/>
    <w:rsid w:val="00281799"/>
    <w:rsid w:val="00283AD3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0EA9"/>
    <w:rsid w:val="002C19A7"/>
    <w:rsid w:val="002C3AC5"/>
    <w:rsid w:val="002C4BAA"/>
    <w:rsid w:val="002C7FC0"/>
    <w:rsid w:val="002D09E4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1601B"/>
    <w:rsid w:val="00320C87"/>
    <w:rsid w:val="00321362"/>
    <w:rsid w:val="003221A8"/>
    <w:rsid w:val="00323347"/>
    <w:rsid w:val="00332F14"/>
    <w:rsid w:val="003422D3"/>
    <w:rsid w:val="003432E6"/>
    <w:rsid w:val="003439D3"/>
    <w:rsid w:val="003532D8"/>
    <w:rsid w:val="00360DBE"/>
    <w:rsid w:val="00361E40"/>
    <w:rsid w:val="0036420F"/>
    <w:rsid w:val="0036669F"/>
    <w:rsid w:val="00366844"/>
    <w:rsid w:val="003717D0"/>
    <w:rsid w:val="00372267"/>
    <w:rsid w:val="003750ED"/>
    <w:rsid w:val="0037553B"/>
    <w:rsid w:val="00376BBF"/>
    <w:rsid w:val="003772D1"/>
    <w:rsid w:val="003817D9"/>
    <w:rsid w:val="0038376D"/>
    <w:rsid w:val="003840E1"/>
    <w:rsid w:val="00384C7B"/>
    <w:rsid w:val="00387D06"/>
    <w:rsid w:val="00391CA7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D7F72"/>
    <w:rsid w:val="003E41B3"/>
    <w:rsid w:val="003E42AE"/>
    <w:rsid w:val="003E5258"/>
    <w:rsid w:val="003E75E6"/>
    <w:rsid w:val="003F0D7D"/>
    <w:rsid w:val="003F139E"/>
    <w:rsid w:val="003F34E7"/>
    <w:rsid w:val="003F71D2"/>
    <w:rsid w:val="00400989"/>
    <w:rsid w:val="004074A1"/>
    <w:rsid w:val="00420AFF"/>
    <w:rsid w:val="00422134"/>
    <w:rsid w:val="00423FA2"/>
    <w:rsid w:val="00426AA2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734C8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4020"/>
    <w:rsid w:val="004C4997"/>
    <w:rsid w:val="004C670D"/>
    <w:rsid w:val="004D176C"/>
    <w:rsid w:val="004D2426"/>
    <w:rsid w:val="004D53EE"/>
    <w:rsid w:val="004D7A87"/>
    <w:rsid w:val="004E4AB1"/>
    <w:rsid w:val="004E7352"/>
    <w:rsid w:val="00520E03"/>
    <w:rsid w:val="00526948"/>
    <w:rsid w:val="005314B7"/>
    <w:rsid w:val="00535562"/>
    <w:rsid w:val="00535DA7"/>
    <w:rsid w:val="005362C1"/>
    <w:rsid w:val="00537388"/>
    <w:rsid w:val="00542033"/>
    <w:rsid w:val="0054300E"/>
    <w:rsid w:val="005447D7"/>
    <w:rsid w:val="00544B65"/>
    <w:rsid w:val="00545FF2"/>
    <w:rsid w:val="00546C15"/>
    <w:rsid w:val="0055410B"/>
    <w:rsid w:val="00555CA0"/>
    <w:rsid w:val="00555FF9"/>
    <w:rsid w:val="005560C0"/>
    <w:rsid w:val="00556721"/>
    <w:rsid w:val="00556E41"/>
    <w:rsid w:val="0056256C"/>
    <w:rsid w:val="00564C6A"/>
    <w:rsid w:val="00571B72"/>
    <w:rsid w:val="005751E4"/>
    <w:rsid w:val="00582417"/>
    <w:rsid w:val="00582E4C"/>
    <w:rsid w:val="0059214E"/>
    <w:rsid w:val="0059267F"/>
    <w:rsid w:val="0059774B"/>
    <w:rsid w:val="005978A1"/>
    <w:rsid w:val="005A072D"/>
    <w:rsid w:val="005A30CE"/>
    <w:rsid w:val="005A32DD"/>
    <w:rsid w:val="005B07D4"/>
    <w:rsid w:val="005B0A56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0C20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3F26"/>
    <w:rsid w:val="00635EE5"/>
    <w:rsid w:val="00636A70"/>
    <w:rsid w:val="00641F1F"/>
    <w:rsid w:val="00643C43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C14AB"/>
    <w:rsid w:val="006C46C4"/>
    <w:rsid w:val="006D2233"/>
    <w:rsid w:val="006D36BC"/>
    <w:rsid w:val="006D40B0"/>
    <w:rsid w:val="006D49E7"/>
    <w:rsid w:val="006F4D80"/>
    <w:rsid w:val="006F7C47"/>
    <w:rsid w:val="00701ECA"/>
    <w:rsid w:val="00720962"/>
    <w:rsid w:val="00720DD4"/>
    <w:rsid w:val="0072245D"/>
    <w:rsid w:val="0073348C"/>
    <w:rsid w:val="0073481B"/>
    <w:rsid w:val="00736180"/>
    <w:rsid w:val="00737595"/>
    <w:rsid w:val="00740F48"/>
    <w:rsid w:val="00754320"/>
    <w:rsid w:val="00755701"/>
    <w:rsid w:val="00767841"/>
    <w:rsid w:val="0077296C"/>
    <w:rsid w:val="007838E5"/>
    <w:rsid w:val="00787247"/>
    <w:rsid w:val="007955AD"/>
    <w:rsid w:val="0079595C"/>
    <w:rsid w:val="007A3C87"/>
    <w:rsid w:val="007A461F"/>
    <w:rsid w:val="007A51D7"/>
    <w:rsid w:val="007B1620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057BC"/>
    <w:rsid w:val="00810737"/>
    <w:rsid w:val="00811C48"/>
    <w:rsid w:val="008136F5"/>
    <w:rsid w:val="00815D73"/>
    <w:rsid w:val="00815DB3"/>
    <w:rsid w:val="00823FD2"/>
    <w:rsid w:val="008252FF"/>
    <w:rsid w:val="00827AA0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1F21"/>
    <w:rsid w:val="008938FA"/>
    <w:rsid w:val="008939EF"/>
    <w:rsid w:val="00894072"/>
    <w:rsid w:val="0089593D"/>
    <w:rsid w:val="00895B8D"/>
    <w:rsid w:val="008A0860"/>
    <w:rsid w:val="008B08C6"/>
    <w:rsid w:val="008B212E"/>
    <w:rsid w:val="008B3549"/>
    <w:rsid w:val="008B7541"/>
    <w:rsid w:val="008C1A4A"/>
    <w:rsid w:val="008D00BE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0124"/>
    <w:rsid w:val="00911C41"/>
    <w:rsid w:val="00924256"/>
    <w:rsid w:val="00925284"/>
    <w:rsid w:val="00930E3D"/>
    <w:rsid w:val="00932B6E"/>
    <w:rsid w:val="00934751"/>
    <w:rsid w:val="00936403"/>
    <w:rsid w:val="0093677F"/>
    <w:rsid w:val="009367D5"/>
    <w:rsid w:val="00937B93"/>
    <w:rsid w:val="00944ADA"/>
    <w:rsid w:val="009568C5"/>
    <w:rsid w:val="00961A2D"/>
    <w:rsid w:val="009623E6"/>
    <w:rsid w:val="00967DA2"/>
    <w:rsid w:val="0097243E"/>
    <w:rsid w:val="00973849"/>
    <w:rsid w:val="00976F73"/>
    <w:rsid w:val="00982655"/>
    <w:rsid w:val="009832E4"/>
    <w:rsid w:val="00984FCF"/>
    <w:rsid w:val="00987EA7"/>
    <w:rsid w:val="009909BC"/>
    <w:rsid w:val="0099461F"/>
    <w:rsid w:val="009A09BE"/>
    <w:rsid w:val="009A2464"/>
    <w:rsid w:val="009A3737"/>
    <w:rsid w:val="009A4B15"/>
    <w:rsid w:val="009A59F9"/>
    <w:rsid w:val="009A7B5A"/>
    <w:rsid w:val="009B0677"/>
    <w:rsid w:val="009B4FC1"/>
    <w:rsid w:val="009B60D1"/>
    <w:rsid w:val="009C1A9E"/>
    <w:rsid w:val="009C4F45"/>
    <w:rsid w:val="009C7801"/>
    <w:rsid w:val="009D5B56"/>
    <w:rsid w:val="009E1C23"/>
    <w:rsid w:val="009E2512"/>
    <w:rsid w:val="009E29D9"/>
    <w:rsid w:val="009F37DD"/>
    <w:rsid w:val="00A03647"/>
    <w:rsid w:val="00A04DD7"/>
    <w:rsid w:val="00A04F55"/>
    <w:rsid w:val="00A12D16"/>
    <w:rsid w:val="00A1310B"/>
    <w:rsid w:val="00A1473C"/>
    <w:rsid w:val="00A213E3"/>
    <w:rsid w:val="00A22A31"/>
    <w:rsid w:val="00A23DF7"/>
    <w:rsid w:val="00A30046"/>
    <w:rsid w:val="00A310C4"/>
    <w:rsid w:val="00A32343"/>
    <w:rsid w:val="00A376D9"/>
    <w:rsid w:val="00A40B23"/>
    <w:rsid w:val="00A46082"/>
    <w:rsid w:val="00A50AF3"/>
    <w:rsid w:val="00A51E3F"/>
    <w:rsid w:val="00A52AB7"/>
    <w:rsid w:val="00A5386D"/>
    <w:rsid w:val="00A53D38"/>
    <w:rsid w:val="00A5438C"/>
    <w:rsid w:val="00A552D5"/>
    <w:rsid w:val="00A576EE"/>
    <w:rsid w:val="00A60661"/>
    <w:rsid w:val="00A7097E"/>
    <w:rsid w:val="00A71329"/>
    <w:rsid w:val="00A801E7"/>
    <w:rsid w:val="00A81038"/>
    <w:rsid w:val="00A92BD3"/>
    <w:rsid w:val="00A933D3"/>
    <w:rsid w:val="00AA09E6"/>
    <w:rsid w:val="00AA1407"/>
    <w:rsid w:val="00AA4621"/>
    <w:rsid w:val="00AA5319"/>
    <w:rsid w:val="00AA58EB"/>
    <w:rsid w:val="00AB0E0A"/>
    <w:rsid w:val="00AB42BB"/>
    <w:rsid w:val="00AC0C63"/>
    <w:rsid w:val="00AC4853"/>
    <w:rsid w:val="00AC529F"/>
    <w:rsid w:val="00AC5D98"/>
    <w:rsid w:val="00AC6BEF"/>
    <w:rsid w:val="00AD0B16"/>
    <w:rsid w:val="00AD2114"/>
    <w:rsid w:val="00AD7B46"/>
    <w:rsid w:val="00AE1AE9"/>
    <w:rsid w:val="00AE39D8"/>
    <w:rsid w:val="00AE3F97"/>
    <w:rsid w:val="00AE548F"/>
    <w:rsid w:val="00AE661D"/>
    <w:rsid w:val="00AE7A98"/>
    <w:rsid w:val="00AF264E"/>
    <w:rsid w:val="00AF2952"/>
    <w:rsid w:val="00AF338E"/>
    <w:rsid w:val="00B00B85"/>
    <w:rsid w:val="00B04C4C"/>
    <w:rsid w:val="00B05E37"/>
    <w:rsid w:val="00B17AD5"/>
    <w:rsid w:val="00B212C7"/>
    <w:rsid w:val="00B21719"/>
    <w:rsid w:val="00B2372A"/>
    <w:rsid w:val="00B2491E"/>
    <w:rsid w:val="00B25A20"/>
    <w:rsid w:val="00B37853"/>
    <w:rsid w:val="00B40567"/>
    <w:rsid w:val="00B440FB"/>
    <w:rsid w:val="00B4674F"/>
    <w:rsid w:val="00B46795"/>
    <w:rsid w:val="00B517FB"/>
    <w:rsid w:val="00B5687B"/>
    <w:rsid w:val="00B67595"/>
    <w:rsid w:val="00B7140C"/>
    <w:rsid w:val="00B72AFD"/>
    <w:rsid w:val="00B75F58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A56EE"/>
    <w:rsid w:val="00BB24F6"/>
    <w:rsid w:val="00BB69C2"/>
    <w:rsid w:val="00BC1B46"/>
    <w:rsid w:val="00BC6125"/>
    <w:rsid w:val="00BC6DE8"/>
    <w:rsid w:val="00BC7C2E"/>
    <w:rsid w:val="00BD1BA1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2B2D"/>
    <w:rsid w:val="00C25F66"/>
    <w:rsid w:val="00C26C45"/>
    <w:rsid w:val="00C3750A"/>
    <w:rsid w:val="00C40144"/>
    <w:rsid w:val="00C4158B"/>
    <w:rsid w:val="00C43215"/>
    <w:rsid w:val="00C44051"/>
    <w:rsid w:val="00C44F02"/>
    <w:rsid w:val="00C44F7A"/>
    <w:rsid w:val="00C51CA1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16E3"/>
    <w:rsid w:val="00C8275E"/>
    <w:rsid w:val="00C82FC4"/>
    <w:rsid w:val="00C8483C"/>
    <w:rsid w:val="00C915BF"/>
    <w:rsid w:val="00C97B64"/>
    <w:rsid w:val="00CA0E4D"/>
    <w:rsid w:val="00CA2228"/>
    <w:rsid w:val="00CB373C"/>
    <w:rsid w:val="00CB3B33"/>
    <w:rsid w:val="00CB41D8"/>
    <w:rsid w:val="00CB5D8D"/>
    <w:rsid w:val="00CB6F3A"/>
    <w:rsid w:val="00CB736B"/>
    <w:rsid w:val="00CC3EDF"/>
    <w:rsid w:val="00CC4EC5"/>
    <w:rsid w:val="00CC6794"/>
    <w:rsid w:val="00CD4AAA"/>
    <w:rsid w:val="00CD64BC"/>
    <w:rsid w:val="00CD6830"/>
    <w:rsid w:val="00CE0B4A"/>
    <w:rsid w:val="00CE1E67"/>
    <w:rsid w:val="00CF11B0"/>
    <w:rsid w:val="00D04084"/>
    <w:rsid w:val="00D04D11"/>
    <w:rsid w:val="00D118C2"/>
    <w:rsid w:val="00D166C1"/>
    <w:rsid w:val="00D22C95"/>
    <w:rsid w:val="00D30822"/>
    <w:rsid w:val="00D3685C"/>
    <w:rsid w:val="00D37E0D"/>
    <w:rsid w:val="00D4103E"/>
    <w:rsid w:val="00D47401"/>
    <w:rsid w:val="00D47C75"/>
    <w:rsid w:val="00D5091A"/>
    <w:rsid w:val="00D51876"/>
    <w:rsid w:val="00D60A6D"/>
    <w:rsid w:val="00D618C3"/>
    <w:rsid w:val="00D67DFC"/>
    <w:rsid w:val="00D71B0A"/>
    <w:rsid w:val="00D756D4"/>
    <w:rsid w:val="00D77D73"/>
    <w:rsid w:val="00D816CD"/>
    <w:rsid w:val="00D82108"/>
    <w:rsid w:val="00D85855"/>
    <w:rsid w:val="00D866D0"/>
    <w:rsid w:val="00D94ABE"/>
    <w:rsid w:val="00D95848"/>
    <w:rsid w:val="00DA0B97"/>
    <w:rsid w:val="00DA1241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77"/>
    <w:rsid w:val="00DD58A2"/>
    <w:rsid w:val="00DD6814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1513"/>
    <w:rsid w:val="00E3202D"/>
    <w:rsid w:val="00E335DA"/>
    <w:rsid w:val="00E34DE1"/>
    <w:rsid w:val="00E36B77"/>
    <w:rsid w:val="00E36EA8"/>
    <w:rsid w:val="00E43009"/>
    <w:rsid w:val="00E45AC5"/>
    <w:rsid w:val="00E45E7D"/>
    <w:rsid w:val="00E502A7"/>
    <w:rsid w:val="00E52874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9435C"/>
    <w:rsid w:val="00EA23D6"/>
    <w:rsid w:val="00EB05E7"/>
    <w:rsid w:val="00EB0F19"/>
    <w:rsid w:val="00EB2A55"/>
    <w:rsid w:val="00EB5190"/>
    <w:rsid w:val="00EB74DC"/>
    <w:rsid w:val="00EB7CD4"/>
    <w:rsid w:val="00EC3EB1"/>
    <w:rsid w:val="00EC6763"/>
    <w:rsid w:val="00EC681F"/>
    <w:rsid w:val="00ED2BD7"/>
    <w:rsid w:val="00ED5890"/>
    <w:rsid w:val="00EE75B7"/>
    <w:rsid w:val="00EF0670"/>
    <w:rsid w:val="00EF17AC"/>
    <w:rsid w:val="00EF3B96"/>
    <w:rsid w:val="00F02FDB"/>
    <w:rsid w:val="00F036FF"/>
    <w:rsid w:val="00F04AA9"/>
    <w:rsid w:val="00F07C60"/>
    <w:rsid w:val="00F1157F"/>
    <w:rsid w:val="00F22A92"/>
    <w:rsid w:val="00F2595B"/>
    <w:rsid w:val="00F306B2"/>
    <w:rsid w:val="00F311B2"/>
    <w:rsid w:val="00F3548F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97848"/>
    <w:rsid w:val="00FA41A2"/>
    <w:rsid w:val="00FB1011"/>
    <w:rsid w:val="00FB22F9"/>
    <w:rsid w:val="00FB64E9"/>
    <w:rsid w:val="00FC245F"/>
    <w:rsid w:val="00FD0761"/>
    <w:rsid w:val="00FD3BEB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2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C82FC4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267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Fernando Chai</cp:lastModifiedBy>
  <cp:revision>474</cp:revision>
  <dcterms:created xsi:type="dcterms:W3CDTF">2017-10-20T05:51:00Z</dcterms:created>
  <dcterms:modified xsi:type="dcterms:W3CDTF">2022-01-10T10:49:00Z</dcterms:modified>
</cp:coreProperties>
</file>